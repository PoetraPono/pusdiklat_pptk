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14" w:rsidRDefault="0081607B" w:rsidP="0081607B">
      <w:pPr>
        <w:pStyle w:val="Title"/>
        <w:spacing w:after="0"/>
        <w:rPr>
          <w:sz w:val="40"/>
          <w:szCs w:val="40"/>
        </w:rPr>
      </w:pPr>
      <w:r w:rsidRPr="0081607B">
        <w:rPr>
          <w:sz w:val="40"/>
          <w:szCs w:val="40"/>
        </w:rPr>
        <w:t>INDONESIAN FINANCIAL Intelligence Institute</w:t>
      </w:r>
    </w:p>
    <w:p w:rsidR="0081607B" w:rsidRPr="0081607B" w:rsidRDefault="0081607B" w:rsidP="0081607B">
      <w:pPr>
        <w:pStyle w:val="Title"/>
        <w:spacing w:after="0"/>
        <w:rPr>
          <w:sz w:val="40"/>
          <w:szCs w:val="40"/>
        </w:rPr>
      </w:pPr>
    </w:p>
    <w:sdt>
      <w:sdtPr>
        <w:id w:val="2046162434"/>
        <w:placeholder>
          <w:docPart w:val="79DEECF26BD944039E750A0FF8BEEDCB"/>
        </w:placeholder>
        <w:temporary/>
        <w:showingPlcHdr/>
        <w15:appearance w15:val="hidden"/>
      </w:sdtPr>
      <w:sdtEndPr/>
      <w:sdtContent>
        <w:p w:rsidR="00557A14" w:rsidRDefault="00E043D0">
          <w:pPr>
            <w:pStyle w:val="Certificationtext"/>
          </w:pPr>
          <w:r>
            <w:t>This Certifies That</w:t>
          </w:r>
        </w:p>
      </w:sdtContent>
    </w:sdt>
    <w:p w:rsidR="00557A14" w:rsidRPr="006120A0" w:rsidRDefault="0081607B">
      <w:pPr>
        <w:pStyle w:val="Heading1"/>
        <w:rPr>
          <w:sz w:val="44"/>
          <w:szCs w:val="44"/>
        </w:rPr>
      </w:pPr>
      <w:r w:rsidRPr="006120A0">
        <w:rPr>
          <w:sz w:val="44"/>
          <w:szCs w:val="44"/>
        </w:rPr>
        <w:t>#</w:t>
      </w:r>
      <w:r w:rsidR="00BC075C" w:rsidRPr="006120A0">
        <w:rPr>
          <w:sz w:val="44"/>
          <w:szCs w:val="44"/>
        </w:rPr>
        <w:t>NAMAPESERTA</w:t>
      </w:r>
      <w:r w:rsidRPr="006120A0">
        <w:rPr>
          <w:sz w:val="44"/>
          <w:szCs w:val="44"/>
        </w:rPr>
        <w:t>#</w:t>
      </w:r>
    </w:p>
    <w:p w:rsidR="00C37425" w:rsidRDefault="0081607B" w:rsidP="00C37425">
      <w:r>
        <w:t>Telah mengikuti Program Pendidikan dan Pelatihan :</w:t>
      </w:r>
    </w:p>
    <w:p w:rsidR="0088410C" w:rsidRDefault="0088410C" w:rsidP="00625886">
      <w:pPr>
        <w:pStyle w:val="Date"/>
        <w:spacing w:after="240" w:line="240" w:lineRule="auto"/>
        <w:rPr>
          <w:sz w:val="40"/>
          <w:szCs w:val="40"/>
        </w:rPr>
      </w:pPr>
      <w:r w:rsidRPr="0088410C">
        <w:rPr>
          <w:sz w:val="40"/>
          <w:szCs w:val="40"/>
        </w:rPr>
        <w:t>#NAMAPROGRAM#</w:t>
      </w:r>
    </w:p>
    <w:p w:rsidR="00FF1CEB" w:rsidRDefault="00FF1CEB" w:rsidP="00625886">
      <w:pPr>
        <w:pStyle w:val="Date"/>
        <w:spacing w:after="240" w:line="240" w:lineRule="auto"/>
        <w:rPr>
          <w:sz w:val="40"/>
          <w:szCs w:val="40"/>
        </w:rPr>
      </w:pPr>
    </w:p>
    <w:p w:rsidR="00557A14" w:rsidRDefault="00BC075C" w:rsidP="00625886">
      <w:pPr>
        <w:pStyle w:val="Date"/>
        <w:spacing w:after="240" w:line="240" w:lineRule="auto"/>
        <w:rPr>
          <w:sz w:val="24"/>
          <w:szCs w:val="24"/>
        </w:rPr>
      </w:pPr>
      <w:r w:rsidRPr="006120A0">
        <w:rPr>
          <w:sz w:val="24"/>
          <w:szCs w:val="24"/>
        </w:rPr>
        <w:t>#TANGGALPROGRAM</w:t>
      </w:r>
      <w:r w:rsidR="0081607B" w:rsidRPr="006120A0">
        <w:rPr>
          <w:sz w:val="24"/>
          <w:szCs w:val="24"/>
        </w:rPr>
        <w:t>#</w:t>
      </w:r>
    </w:p>
    <w:p w:rsidR="00906F8F" w:rsidRDefault="00906F8F" w:rsidP="00625886">
      <w:pPr>
        <w:pStyle w:val="Date"/>
        <w:spacing w:after="240" w:line="240" w:lineRule="auto"/>
        <w:rPr>
          <w:sz w:val="24"/>
          <w:szCs w:val="24"/>
        </w:rPr>
      </w:pPr>
    </w:p>
    <w:p w:rsidR="00906F8F" w:rsidRPr="006120A0" w:rsidRDefault="00906F8F" w:rsidP="00625886">
      <w:pPr>
        <w:pStyle w:val="Date"/>
        <w:spacing w:after="240" w:line="240" w:lineRule="auto"/>
        <w:rPr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947"/>
        <w:gridCol w:w="2758"/>
        <w:gridCol w:w="3951"/>
      </w:tblGrid>
      <w:tr w:rsidR="00557A14">
        <w:trPr>
          <w:trHeight w:val="2504"/>
          <w:jc w:val="center"/>
        </w:trPr>
        <w:tc>
          <w:tcPr>
            <w:tcW w:w="3550" w:type="dxa"/>
            <w:vAlign w:val="center"/>
          </w:tcPr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3947"/>
            </w:tblGrid>
            <w:tr w:rsidR="00557A14" w:rsidTr="00625886">
              <w:trPr>
                <w:trHeight w:val="217"/>
                <w:jc w:val="center"/>
              </w:trPr>
              <w:tc>
                <w:tcPr>
                  <w:tcW w:w="2063" w:type="dxa"/>
                  <w:vAlign w:val="bottom"/>
                </w:tcPr>
                <w:p w:rsidR="00557A14" w:rsidRPr="0088410C" w:rsidRDefault="00625886" w:rsidP="00625886">
                  <w:r w:rsidRPr="0088410C">
                    <w:t>#TTDJABATAN1#</w:t>
                  </w:r>
                </w:p>
              </w:tc>
            </w:tr>
            <w:tr w:rsidR="00625886" w:rsidTr="00625886">
              <w:trPr>
                <w:trHeight w:val="1063"/>
                <w:jc w:val="center"/>
              </w:trPr>
              <w:tc>
                <w:tcPr>
                  <w:tcW w:w="2063" w:type="dxa"/>
                  <w:vAlign w:val="bottom"/>
                </w:tcPr>
                <w:p w:rsidR="00625886" w:rsidRDefault="00625886"/>
              </w:tc>
            </w:tr>
            <w:tr w:rsidR="00557A14" w:rsidTr="00625886">
              <w:trPr>
                <w:jc w:val="center"/>
              </w:trPr>
              <w:tc>
                <w:tcPr>
                  <w:tcW w:w="2063" w:type="dxa"/>
                </w:tcPr>
                <w:p w:rsidR="00557A14" w:rsidRPr="0088410C" w:rsidRDefault="00BC075C" w:rsidP="0081607B">
                  <w:pPr>
                    <w:pStyle w:val="Signature"/>
                    <w:rPr>
                      <w:sz w:val="28"/>
                    </w:rPr>
                  </w:pPr>
                  <w:r w:rsidRPr="0088410C">
                    <w:rPr>
                      <w:sz w:val="28"/>
                    </w:rPr>
                    <w:t>#TTD</w:t>
                  </w:r>
                  <w:r w:rsidR="00625886" w:rsidRPr="0088410C">
                    <w:rPr>
                      <w:sz w:val="28"/>
                    </w:rPr>
                    <w:t>NAMA</w:t>
                  </w:r>
                  <w:r w:rsidRPr="0088410C">
                    <w:rPr>
                      <w:sz w:val="28"/>
                    </w:rPr>
                    <w:t>1</w:t>
                  </w:r>
                  <w:r w:rsidR="0081607B" w:rsidRPr="0088410C">
                    <w:rPr>
                      <w:sz w:val="28"/>
                    </w:rPr>
                    <w:t>#</w:t>
                  </w:r>
                </w:p>
              </w:tc>
            </w:tr>
          </w:tbl>
          <w:p w:rsidR="00557A14" w:rsidRDefault="00557A14"/>
        </w:tc>
        <w:tc>
          <w:tcPr>
            <w:tcW w:w="2480" w:type="dxa"/>
            <w:vAlign w:val="center"/>
          </w:tcPr>
          <w:p w:rsidR="00557A14" w:rsidRDefault="0081607B">
            <w:r>
              <w:rPr>
                <w:noProof/>
                <w:lang w:eastAsia="en-US"/>
              </w:rPr>
              <w:drawing>
                <wp:inline distT="0" distB="0" distL="0" distR="0">
                  <wp:extent cx="1219200" cy="65778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fii_log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218" cy="662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  <w:vAlign w:val="center"/>
          </w:tcPr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3951"/>
            </w:tblGrid>
            <w:tr w:rsidR="00557A14" w:rsidTr="00625886">
              <w:trPr>
                <w:trHeight w:val="298"/>
                <w:jc w:val="center"/>
              </w:trPr>
              <w:tc>
                <w:tcPr>
                  <w:tcW w:w="3553" w:type="dxa"/>
                  <w:vAlign w:val="bottom"/>
                </w:tcPr>
                <w:p w:rsidR="00557A14" w:rsidRPr="0088410C" w:rsidRDefault="001B1518" w:rsidP="001B1518">
                  <w:r>
                    <w:t>#TTDJABATAN2</w:t>
                  </w:r>
                  <w:bookmarkStart w:id="0" w:name="_GoBack"/>
                  <w:bookmarkEnd w:id="0"/>
                  <w:r>
                    <w:t>#</w:t>
                  </w:r>
                </w:p>
              </w:tc>
            </w:tr>
            <w:tr w:rsidR="00625886" w:rsidTr="00625886">
              <w:trPr>
                <w:trHeight w:val="1081"/>
                <w:jc w:val="center"/>
              </w:trPr>
              <w:tc>
                <w:tcPr>
                  <w:tcW w:w="3553" w:type="dxa"/>
                  <w:vAlign w:val="bottom"/>
                </w:tcPr>
                <w:p w:rsidR="00625886" w:rsidRDefault="00625886"/>
              </w:tc>
            </w:tr>
            <w:tr w:rsidR="00557A14" w:rsidTr="00625886">
              <w:trPr>
                <w:jc w:val="center"/>
              </w:trPr>
              <w:tc>
                <w:tcPr>
                  <w:tcW w:w="3553" w:type="dxa"/>
                </w:tcPr>
                <w:p w:rsidR="00557A14" w:rsidRPr="0088410C" w:rsidRDefault="00BC075C" w:rsidP="0081607B">
                  <w:pPr>
                    <w:pStyle w:val="Signature"/>
                    <w:rPr>
                      <w:sz w:val="28"/>
                    </w:rPr>
                  </w:pPr>
                  <w:r w:rsidRPr="0088410C">
                    <w:rPr>
                      <w:sz w:val="28"/>
                    </w:rPr>
                    <w:t>#TTD</w:t>
                  </w:r>
                  <w:r w:rsidR="00625886" w:rsidRPr="0088410C">
                    <w:rPr>
                      <w:sz w:val="28"/>
                    </w:rPr>
                    <w:t>NAMA</w:t>
                  </w:r>
                  <w:r w:rsidRPr="0088410C">
                    <w:rPr>
                      <w:sz w:val="28"/>
                    </w:rPr>
                    <w:t>2</w:t>
                  </w:r>
                  <w:r w:rsidR="0081607B" w:rsidRPr="0088410C">
                    <w:rPr>
                      <w:sz w:val="28"/>
                    </w:rPr>
                    <w:t>#</w:t>
                  </w:r>
                </w:p>
              </w:tc>
            </w:tr>
          </w:tbl>
          <w:p w:rsidR="00557A14" w:rsidRDefault="00557A14"/>
        </w:tc>
      </w:tr>
    </w:tbl>
    <w:p w:rsidR="00557A14" w:rsidRDefault="00557A14"/>
    <w:sectPr w:rsidR="00557A14" w:rsidSect="00737763">
      <w:headerReference w:type="default" r:id="rId7"/>
      <w:pgSz w:w="15840" w:h="12240" w:orient="landscape"/>
      <w:pgMar w:top="1440" w:right="2592" w:bottom="1440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731" w:rsidRDefault="00247731">
      <w:pPr>
        <w:spacing w:line="240" w:lineRule="auto"/>
      </w:pPr>
      <w:r>
        <w:separator/>
      </w:r>
    </w:p>
  </w:endnote>
  <w:endnote w:type="continuationSeparator" w:id="0">
    <w:p w:rsidR="00247731" w:rsidRDefault="00247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731" w:rsidRDefault="00247731">
      <w:pPr>
        <w:spacing w:line="240" w:lineRule="auto"/>
      </w:pPr>
      <w:r>
        <w:separator/>
      </w:r>
    </w:p>
  </w:footnote>
  <w:footnote w:type="continuationSeparator" w:id="0">
    <w:p w:rsidR="00247731" w:rsidRDefault="002477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4" w:rsidRDefault="00E043D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568"/>
              <wp:effectExtent l="0" t="0" r="0" b="6985"/>
              <wp:wrapNone/>
              <wp:docPr id="11" name="Rectangle 11" descr="Decorative frame background graph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>
          <w:pict>
            <v:rect w14:anchorId="3044EAC2" id="Rectangle 11" o:spid="_x0000_s1026" alt="Decorative frame background graphic" style="position:absolute;margin-left:0;margin-top:0;width:712.8pt;height:537.85pt;z-index:-251659264;visibility:visible;mso-wrap-style:square;mso-width-percent:900;mso-height-percent:879;mso-wrap-distance-left:9pt;mso-wrap-distance-top:0;mso-wrap-distance-right:9pt;mso-wrap-distance-bottom:0;mso-position-horizontal:center;mso-position-horizontal-relative:page;mso-position-vertical:center;mso-position-vertical-relative:page;mso-width-percent:900;mso-height-percent:879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" stroked="f" strokeweight="2pt">
              <v:fill r:id="rId2" o:title="Decorative frame background graphic" recolor="t" rotate="t" type="frame"/>
              <v:path arrowok="t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7B"/>
    <w:rsid w:val="0003408E"/>
    <w:rsid w:val="000D3AC8"/>
    <w:rsid w:val="000F2240"/>
    <w:rsid w:val="001A75F8"/>
    <w:rsid w:val="001B1518"/>
    <w:rsid w:val="00247731"/>
    <w:rsid w:val="002C5B74"/>
    <w:rsid w:val="002D5B5F"/>
    <w:rsid w:val="0038758D"/>
    <w:rsid w:val="003A3BA0"/>
    <w:rsid w:val="004B7E5F"/>
    <w:rsid w:val="00557A14"/>
    <w:rsid w:val="006120A0"/>
    <w:rsid w:val="00625886"/>
    <w:rsid w:val="00737763"/>
    <w:rsid w:val="0081607B"/>
    <w:rsid w:val="00832335"/>
    <w:rsid w:val="0088410C"/>
    <w:rsid w:val="00906F8F"/>
    <w:rsid w:val="009C4B11"/>
    <w:rsid w:val="00BC075C"/>
    <w:rsid w:val="00C31E35"/>
    <w:rsid w:val="00C37425"/>
    <w:rsid w:val="00E043D0"/>
    <w:rsid w:val="00F66FA0"/>
    <w:rsid w:val="00FF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C62F31E-E5EB-40C1-9E8A-3C8D9195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8"/>
        <w:szCs w:val="28"/>
        <w:lang w:val="en-US" w:eastAsia="ja-JP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425"/>
  </w:style>
  <w:style w:type="paragraph" w:styleId="Heading1">
    <w:name w:val="heading 1"/>
    <w:basedOn w:val="Normal"/>
    <w:link w:val="Heading1Char"/>
    <w:uiPriority w:val="3"/>
    <w:qFormat/>
    <w:rsid w:val="00C37425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before="240" w:after="100"/>
      <w:contextualSpacing/>
      <w:outlineLvl w:val="1"/>
    </w:pPr>
    <w:rPr>
      <w:rFonts w:asciiTheme="majorHAnsi" w:eastAsiaTheme="majorEastAsia" w:hAnsiTheme="majorHAnsi" w:cstheme="majorBidi"/>
      <w:caps/>
      <w:sz w:val="7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37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60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374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6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374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48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3742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sz w:val="48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374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374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3742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C3742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7425"/>
    <w:rPr>
      <w:b/>
      <w:bCs/>
      <w:caps w:val="0"/>
      <w:smallCaps/>
      <w:color w:val="D16349" w:themeColor="accent1"/>
      <w:spacing w:val="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rsid w:val="00C37425"/>
    <w:pPr>
      <w:spacing w:before="1060" w:after="720" w:line="240" w:lineRule="auto"/>
      <w:contextualSpacing/>
    </w:pPr>
    <w:rPr>
      <w:rFonts w:asciiTheme="majorHAnsi" w:eastAsiaTheme="majorEastAsia" w:hAnsiTheme="majorHAnsi" w:cstheme="majorBidi"/>
      <w: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37425"/>
    <w:rPr>
      <w:rFonts w:asciiTheme="majorHAnsi" w:eastAsiaTheme="majorEastAsia" w:hAnsiTheme="majorHAnsi" w:cstheme="majorBidi"/>
      <w:caps/>
      <w:kern w:val="28"/>
      <w:sz w:val="56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sid w:val="00C37425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Date">
    <w:name w:val="Date"/>
    <w:basedOn w:val="Normal"/>
    <w:link w:val="DateChar"/>
    <w:uiPriority w:val="4"/>
    <w:qFormat/>
    <w:pPr>
      <w:contextualSpacing/>
    </w:pPr>
    <w:rPr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paragraph" w:styleId="Signature">
    <w:name w:val="Signature"/>
    <w:basedOn w:val="Normal"/>
    <w:link w:val="SignatureChar"/>
    <w:uiPriority w:val="5"/>
    <w:qFormat/>
    <w:pPr>
      <w:spacing w:line="240" w:lineRule="auto"/>
    </w:pPr>
    <w:rPr>
      <w:color w:val="0D0D0D" w:themeColor="text1" w:themeTint="F2"/>
      <w:sz w:val="24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aps/>
      <w:sz w:val="72"/>
      <w:szCs w:val="26"/>
    </w:rPr>
  </w:style>
  <w:style w:type="paragraph" w:customStyle="1" w:styleId="Seal">
    <w:name w:val="Seal"/>
    <w:basedOn w:val="Normal"/>
    <w:uiPriority w:val="5"/>
    <w:qFormat/>
    <w:rPr>
      <w:rFonts w:eastAsia="Times New Roman" w:cs="Times New Roman"/>
      <w:caps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425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37425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3742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7425"/>
    <w:pPr>
      <w:pBdr>
        <w:top w:val="single" w:sz="4" w:space="10" w:color="D16349" w:themeColor="accent1"/>
        <w:bottom w:val="single" w:sz="4" w:space="10" w:color="D16349" w:themeColor="accent1"/>
      </w:pBdr>
      <w:spacing w:before="360" w:after="360"/>
    </w:pPr>
    <w:rPr>
      <w:i/>
      <w:iCs/>
      <w:color w:val="D1634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7425"/>
    <w:rPr>
      <w:i/>
      <w:iCs/>
      <w:color w:val="D16349" w:themeColor="accent1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37425"/>
    <w:rPr>
      <w:rFonts w:asciiTheme="majorHAnsi" w:eastAsiaTheme="majorEastAsia" w:hAnsiTheme="majorHAnsi" w:cstheme="majorBidi"/>
      <w:sz w:val="6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37425"/>
    <w:rPr>
      <w:rFonts w:asciiTheme="majorHAnsi" w:eastAsiaTheme="majorEastAsia" w:hAnsiTheme="majorHAnsi" w:cstheme="majorBidi"/>
      <w:i/>
      <w:iCs/>
      <w:sz w:val="6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37425"/>
    <w:rPr>
      <w:rFonts w:asciiTheme="majorHAnsi" w:eastAsiaTheme="majorEastAsia" w:hAnsiTheme="majorHAnsi" w:cstheme="majorBidi"/>
      <w:sz w:val="48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37425"/>
    <w:rPr>
      <w:rFonts w:asciiTheme="majorHAnsi" w:eastAsiaTheme="majorEastAsia" w:hAnsiTheme="majorHAnsi" w:cstheme="majorBidi"/>
      <w:i/>
      <w:sz w:val="48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37425"/>
    <w:rPr>
      <w:rFonts w:asciiTheme="majorHAnsi" w:eastAsiaTheme="majorEastAsia" w:hAnsiTheme="majorHAnsi" w:cstheme="majorBidi"/>
      <w:iCs/>
      <w:color w:val="6F2C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374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374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37425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37425"/>
    <w:rPr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ibn\AppData\Roaming\Microsoft\Templates\High%20school%20diploma%20certificate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DEECF26BD944039E750A0FF8BEE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6D2DD-7907-48D5-8225-9A999014234C}"/>
      </w:docPartPr>
      <w:docPartBody>
        <w:p w:rsidR="00DA1E5C" w:rsidRDefault="009C409B">
          <w:pPr>
            <w:pStyle w:val="79DEECF26BD944039E750A0FF8BEEDCB"/>
          </w:pPr>
          <w:r>
            <w:t>This Certifies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9B"/>
    <w:rsid w:val="00110554"/>
    <w:rsid w:val="00832A45"/>
    <w:rsid w:val="00882CF0"/>
    <w:rsid w:val="009C409B"/>
    <w:rsid w:val="00A65BDE"/>
    <w:rsid w:val="00AD40D6"/>
    <w:rsid w:val="00DA1E5C"/>
    <w:rsid w:val="00F9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B0CA54D02947308644CE614A532369">
    <w:name w:val="A9B0CA54D02947308644CE614A532369"/>
  </w:style>
  <w:style w:type="paragraph" w:customStyle="1" w:styleId="79DEECF26BD944039E750A0FF8BEEDCB">
    <w:name w:val="79DEECF26BD944039E750A0FF8BEEDCB"/>
  </w:style>
  <w:style w:type="paragraph" w:customStyle="1" w:styleId="AC7B632C8F3942408220954330A4A964">
    <w:name w:val="AC7B632C8F3942408220954330A4A964"/>
  </w:style>
  <w:style w:type="paragraph" w:customStyle="1" w:styleId="1B032A608C9947D288227C90E2DA0F94">
    <w:name w:val="1B032A608C9947D288227C90E2DA0F94"/>
  </w:style>
  <w:style w:type="paragraph" w:customStyle="1" w:styleId="0841A9302724418E997C2653F9D5889B">
    <w:name w:val="0841A9302724418E997C2653F9D5889B"/>
  </w:style>
  <w:style w:type="paragraph" w:customStyle="1" w:styleId="09DFE6375485449AB8EC237F28365509">
    <w:name w:val="09DFE6375485449AB8EC237F28365509"/>
  </w:style>
  <w:style w:type="paragraph" w:customStyle="1" w:styleId="1D0269CF67304C8884E8C9931D689361">
    <w:name w:val="1D0269CF67304C8884E8C9931D689361"/>
  </w:style>
  <w:style w:type="paragraph" w:customStyle="1" w:styleId="DCDE85AFCA9347B3B1D6396D80B0064B">
    <w:name w:val="DCDE85AFCA9347B3B1D6396D80B0064B"/>
  </w:style>
  <w:style w:type="paragraph" w:customStyle="1" w:styleId="D310334FDF7B476F9EA8A33C10AE5FED">
    <w:name w:val="D310334FDF7B476F9EA8A33C10AE5FED"/>
  </w:style>
  <w:style w:type="paragraph" w:customStyle="1" w:styleId="A23BB10A4170465DA06953C6C2595284">
    <w:name w:val="A23BB10A4170465DA06953C6C2595284"/>
  </w:style>
  <w:style w:type="paragraph" w:customStyle="1" w:styleId="3D9FE0200FE14325939AC846D78D77D3">
    <w:name w:val="3D9FE0200FE14325939AC846D78D77D3"/>
  </w:style>
  <w:style w:type="paragraph" w:customStyle="1" w:styleId="C3CB0143A81047B0B6DB275132C3671F">
    <w:name w:val="C3CB0143A81047B0B6DB275132C36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design).dotx</Template>
  <TotalTime>21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ibrahim</dc:creator>
  <cp:keywords/>
  <dc:description/>
  <cp:lastModifiedBy>ibnu ibrahim</cp:lastModifiedBy>
  <cp:revision>30</cp:revision>
  <dcterms:created xsi:type="dcterms:W3CDTF">2017-08-28T04:12:00Z</dcterms:created>
  <dcterms:modified xsi:type="dcterms:W3CDTF">2017-10-27T06:34:00Z</dcterms:modified>
</cp:coreProperties>
</file>